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1ED7" w:rsidRDefault="003E1ED7" w:rsidP="003E1ED7">
      <w:pPr>
        <w:ind w:left="360" w:hanging="360"/>
      </w:pPr>
      <w:r>
        <w:rPr>
          <w:color w:val="000000"/>
          <w:sz w:val="27"/>
          <w:szCs w:val="27"/>
        </w:rPr>
        <w:t>Exercise 1 – Northwind Queries</w:t>
      </w:r>
    </w:p>
    <w:p w:rsidR="00851602" w:rsidRDefault="003E1ED7" w:rsidP="003E1ED7">
      <w:pPr>
        <w:pStyle w:val="ListParagraph"/>
        <w:numPr>
          <w:ilvl w:val="0"/>
          <w:numId w:val="3"/>
        </w:numPr>
      </w:pPr>
      <w:r>
        <w:t>Write a query that lists all Customers in either Paris or London. Include Customer ID, Company Name and all address fields.</w:t>
      </w:r>
    </w:p>
    <w:p w:rsidR="003E1ED7" w:rsidRPr="003E1ED7" w:rsidRDefault="003E1ED7" w:rsidP="003E1ED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proofErr w:type="spell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CompanyName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Address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City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Region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PostalCode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E1ED7" w:rsidRPr="003E1ED7" w:rsidRDefault="003E1ED7" w:rsidP="003E1ED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Customers </w:t>
      </w:r>
    </w:p>
    <w:p w:rsidR="003E1ED7" w:rsidRDefault="003E1ED7" w:rsidP="003E1ED7">
      <w:pPr>
        <w:ind w:firstLine="720"/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city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london</w:t>
      </w:r>
      <w:proofErr w:type="spellEnd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or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city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paris</w:t>
      </w:r>
      <w:proofErr w:type="spellEnd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</w:p>
    <w:p w:rsidR="003E1ED7" w:rsidRDefault="003E1ED7" w:rsidP="003E1ED7">
      <w:pPr>
        <w:rPr>
          <w:noProof/>
        </w:rPr>
      </w:pPr>
      <w:r>
        <w:rPr>
          <w:noProof/>
        </w:rPr>
        <w:drawing>
          <wp:inline distT="0" distB="0" distL="0" distR="0" wp14:anchorId="50C99C13" wp14:editId="527393F3">
            <wp:extent cx="3093720" cy="3093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428" t="11581" r="48283" b="20346"/>
                    <a:stretch/>
                  </pic:blipFill>
                  <pic:spPr bwMode="auto">
                    <a:xfrm>
                      <a:off x="0" y="0"/>
                      <a:ext cx="30937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ED7" w:rsidRDefault="003E1ED7" w:rsidP="003E1ED7">
      <w:pPr>
        <w:pStyle w:val="ListParagraph"/>
        <w:numPr>
          <w:ilvl w:val="0"/>
          <w:numId w:val="3"/>
        </w:numPr>
      </w:pPr>
      <w:r>
        <w:t>List all products stored in bottles</w:t>
      </w:r>
    </w:p>
    <w:p w:rsidR="003E1ED7" w:rsidRDefault="003E1ED7" w:rsidP="003E1ED7">
      <w:pPr>
        <w:pStyle w:val="ListParagraph"/>
      </w:pPr>
    </w:p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</w:p>
    <w:p w:rsidR="003E1ED7" w:rsidRDefault="003E1ED7" w:rsidP="003E1ED7">
      <w:pPr>
        <w:pStyle w:val="ListParagraph"/>
        <w:rPr>
          <w:rFonts w:ascii="Consolas" w:hAnsi="Consolas" w:cs="Consolas"/>
          <w:color w:val="FF0000"/>
          <w:sz w:val="19"/>
          <w:szCs w:val="19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QuantityPerUnit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'%bottles'</w:t>
      </w:r>
    </w:p>
    <w:p w:rsidR="003E1ED7" w:rsidRDefault="003E1ED7" w:rsidP="003E1ED7">
      <w:pPr>
        <w:pStyle w:val="ListParagraph"/>
      </w:pPr>
    </w:p>
    <w:p w:rsidR="003E1ED7" w:rsidRDefault="003E1ED7" w:rsidP="003E1ED7">
      <w:pPr>
        <w:pStyle w:val="ListParagraph"/>
      </w:pPr>
      <w:r>
        <w:rPr>
          <w:noProof/>
        </w:rPr>
        <w:drawing>
          <wp:inline distT="0" distB="0" distL="0" distR="0" wp14:anchorId="4FCB178D" wp14:editId="0372AD24">
            <wp:extent cx="4860053" cy="3237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94" t="14474" r="28207" b="16712"/>
                    <a:stretch/>
                  </pic:blipFill>
                  <pic:spPr bwMode="auto">
                    <a:xfrm>
                      <a:off x="0" y="0"/>
                      <a:ext cx="4902636" cy="32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ED7" w:rsidRDefault="003E1ED7" w:rsidP="003E1ED7">
      <w:pPr>
        <w:pStyle w:val="ListParagraph"/>
      </w:pPr>
    </w:p>
    <w:p w:rsidR="003E1ED7" w:rsidRDefault="003E1ED7" w:rsidP="003E1ED7">
      <w:pPr>
        <w:pStyle w:val="ListParagraph"/>
        <w:numPr>
          <w:ilvl w:val="0"/>
          <w:numId w:val="3"/>
        </w:numPr>
      </w:pPr>
      <w:r>
        <w:lastRenderedPageBreak/>
        <w:t xml:space="preserve">Repeat question </w:t>
      </w:r>
      <w:proofErr w:type="gramStart"/>
      <w:r>
        <w:t>above, but</w:t>
      </w:r>
      <w:proofErr w:type="gramEnd"/>
      <w:r>
        <w:t xml:space="preserve"> add in the Supplier Name and Country.</w:t>
      </w:r>
    </w:p>
    <w:p w:rsidR="003E1ED7" w:rsidRDefault="003E1ED7" w:rsidP="003E1ED7"/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.*</w:t>
      </w:r>
      <w:proofErr w:type="gram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CompanyName</w:t>
      </w:r>
      <w:proofErr w:type="spell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Country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</w:p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Suppliers </w:t>
      </w: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E1ED7" w:rsidRDefault="003E1ED7" w:rsidP="003E1ED7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QuantityPerUnit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'%bottles'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E1ED7" w:rsidRDefault="003E1ED7" w:rsidP="003E1ED7">
      <w:pPr>
        <w:pStyle w:val="ListParagraph"/>
      </w:pPr>
    </w:p>
    <w:p w:rsidR="003E1ED7" w:rsidRDefault="003E1ED7" w:rsidP="003E1ED7">
      <w:pPr>
        <w:pStyle w:val="ListParagraph"/>
      </w:pPr>
      <w:r>
        <w:rPr>
          <w:noProof/>
        </w:rPr>
        <w:drawing>
          <wp:inline distT="0" distB="0" distL="0" distR="0" wp14:anchorId="3158C63A" wp14:editId="4B8F9F52">
            <wp:extent cx="5446543" cy="305562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25" t="11819" r="12786" b="15383"/>
                    <a:stretch/>
                  </pic:blipFill>
                  <pic:spPr bwMode="auto">
                    <a:xfrm>
                      <a:off x="0" y="0"/>
                      <a:ext cx="5455815" cy="306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ED7" w:rsidRDefault="003E1ED7" w:rsidP="003E1ED7">
      <w:pPr>
        <w:pStyle w:val="ListParagraph"/>
      </w:pPr>
    </w:p>
    <w:p w:rsidR="003E1ED7" w:rsidRDefault="00DF2D14" w:rsidP="00DF2D14">
      <w:pPr>
        <w:pStyle w:val="ListParagraph"/>
        <w:numPr>
          <w:ilvl w:val="0"/>
          <w:numId w:val="3"/>
        </w:numPr>
      </w:pPr>
      <w:r>
        <w:t>Write an SQL Statement that shows how many products there are in each category. Include Category Name in result set and list the highest number first.</w:t>
      </w:r>
    </w:p>
    <w:p w:rsidR="00982C40" w:rsidRDefault="00982C40" w:rsidP="00982C40"/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982C40"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Categories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FF0000"/>
          <w:sz w:val="19"/>
          <w:szCs w:val="19"/>
          <w:highlight w:val="white"/>
        </w:rPr>
        <w:t>'Count'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Categories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proofErr w:type="spell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 </w:t>
      </w:r>
    </w:p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Products</w:t>
      </w:r>
      <w:proofErr w:type="gram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Categories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proofErr w:type="spell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461AC" w:rsidRDefault="00982C40" w:rsidP="009461A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461AC" w:rsidRDefault="009461AC" w:rsidP="009461AC">
      <w:pPr>
        <w:tabs>
          <w:tab w:val="left" w:pos="3768"/>
        </w:tabs>
      </w:pPr>
      <w:r>
        <w:rPr>
          <w:noProof/>
        </w:rPr>
        <w:drawing>
          <wp:inline distT="0" distB="0" distL="0" distR="0" wp14:anchorId="4EE182B9" wp14:editId="5B4EB6CA">
            <wp:extent cx="2598420" cy="262729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28" t="12527" r="50676" b="22947"/>
                    <a:stretch/>
                  </pic:blipFill>
                  <pic:spPr bwMode="auto">
                    <a:xfrm>
                      <a:off x="0" y="0"/>
                      <a:ext cx="2615264" cy="264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AC" w:rsidRDefault="009461AC" w:rsidP="009461AC">
      <w:pPr>
        <w:pStyle w:val="ListParagraph"/>
        <w:numPr>
          <w:ilvl w:val="0"/>
          <w:numId w:val="3"/>
        </w:numPr>
      </w:pPr>
      <w:r>
        <w:lastRenderedPageBreak/>
        <w:t>List all UK employees using concatenation to join their title of courtesy, first name and last name together. Also include their city of residence.</w:t>
      </w:r>
    </w:p>
    <w:p w:rsidR="009461AC" w:rsidRPr="009461AC" w:rsidRDefault="009461AC" w:rsidP="009461A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TitleOfCourtesy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FF0000"/>
          <w:sz w:val="19"/>
          <w:szCs w:val="19"/>
          <w:highlight w:val="white"/>
        </w:rPr>
        <w:t>' '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FirstName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FF0000"/>
          <w:sz w:val="19"/>
          <w:szCs w:val="19"/>
          <w:highlight w:val="white"/>
        </w:rPr>
        <w:t>' '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461AC" w:rsidRPr="009461AC" w:rsidRDefault="009461AC" w:rsidP="009461A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 </w:t>
      </w:r>
    </w:p>
    <w:p w:rsidR="009461AC" w:rsidRDefault="009461AC" w:rsidP="009461A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Country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FF0000"/>
          <w:sz w:val="19"/>
          <w:szCs w:val="19"/>
          <w:highlight w:val="white"/>
        </w:rPr>
        <w:t>'UK'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461AC" w:rsidRDefault="009461AC" w:rsidP="009461AC">
      <w:pPr>
        <w:pStyle w:val="ListParagraph"/>
      </w:pPr>
    </w:p>
    <w:p w:rsidR="009461AC" w:rsidRDefault="009461AC" w:rsidP="009461AC">
      <w:pPr>
        <w:pStyle w:val="ListParagraph"/>
      </w:pPr>
      <w:r>
        <w:rPr>
          <w:noProof/>
        </w:rPr>
        <w:drawing>
          <wp:inline distT="0" distB="0" distL="0" distR="0" wp14:anchorId="5F681042" wp14:editId="1429EED3">
            <wp:extent cx="3093720" cy="31891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827" t="12527" r="55994" b="32165"/>
                    <a:stretch/>
                  </pic:blipFill>
                  <pic:spPr bwMode="auto">
                    <a:xfrm>
                      <a:off x="0" y="0"/>
                      <a:ext cx="3099266" cy="319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AC" w:rsidRDefault="009461AC" w:rsidP="009461AC">
      <w:pPr>
        <w:pStyle w:val="ListParagraph"/>
      </w:pPr>
    </w:p>
    <w:p w:rsidR="009461AC" w:rsidRDefault="009461AC" w:rsidP="009461AC">
      <w:pPr>
        <w:pStyle w:val="ListParagraph"/>
        <w:numPr>
          <w:ilvl w:val="0"/>
          <w:numId w:val="3"/>
        </w:numPr>
      </w:pPr>
      <w:r>
        <w:t>List Sales Totals for all Sales Regions (via the Territories table using 4 joins) with a Sales Total greater than 1,000,000. Use rounding or FORMAT to present the numbers.</w:t>
      </w:r>
    </w:p>
    <w:p w:rsidR="009461AC" w:rsidRDefault="009461AC" w:rsidP="009461AC">
      <w:pPr>
        <w:pStyle w:val="ListParagraph"/>
      </w:pP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Northwind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RegionDescription</w:t>
      </w:r>
      <w:proofErr w:type="spellEnd"/>
      <w:proofErr w:type="gram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E835D9">
        <w:rPr>
          <w:rFonts w:ascii="Consolas" w:hAnsi="Consolas" w:cs="Consolas"/>
          <w:color w:val="FF00FF"/>
          <w:sz w:val="19"/>
          <w:szCs w:val="19"/>
          <w:highlight w:val="white"/>
        </w:rPr>
        <w:t>CAST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 w:rsidRPr="00E835D9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E835D9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)-(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proofErr w:type="spell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Freight</w:t>
      </w:r>
      <w:proofErr w:type="spell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Total_Sales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Territories T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Region R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EmployeeTerritories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ET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TerritoryID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TerritoryID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EmployeeID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EmployeeID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 OD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RegionDescription</w:t>
      </w:r>
      <w:proofErr w:type="spellEnd"/>
      <w:proofErr w:type="gramEnd"/>
    </w:p>
    <w:p w:rsidR="009461AC" w:rsidRDefault="009461AC" w:rsidP="009461AC">
      <w:pPr>
        <w:ind w:left="720"/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HAVING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9461AC">
        <w:rPr>
          <w:rFonts w:ascii="Consolas" w:hAnsi="Consolas" w:cs="Consolas"/>
          <w:color w:val="FF00FF"/>
          <w:sz w:val="19"/>
          <w:szCs w:val="19"/>
          <w:highlight w:val="white"/>
        </w:rPr>
        <w:t>CAST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 w:rsidRPr="009461AC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9461AC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)-(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proofErr w:type="spellEnd"/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Freight</w:t>
      </w:r>
      <w:proofErr w:type="spellEnd"/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1000000</w:t>
      </w:r>
    </w:p>
    <w:p w:rsidR="009461AC" w:rsidRDefault="009461AC" w:rsidP="009461AC">
      <w:pPr>
        <w:tabs>
          <w:tab w:val="left" w:pos="3768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F1ACBFA" wp14:editId="3FB2FE8C">
            <wp:extent cx="5219700" cy="25221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27" t="11818" r="22889" b="33819"/>
                    <a:stretch/>
                  </pic:blipFill>
                  <pic:spPr bwMode="auto">
                    <a:xfrm>
                      <a:off x="0" y="0"/>
                      <a:ext cx="5224395" cy="252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AC" w:rsidRDefault="009461AC" w:rsidP="009461AC">
      <w:pPr>
        <w:tabs>
          <w:tab w:val="left" w:pos="3768"/>
        </w:tabs>
      </w:pPr>
    </w:p>
    <w:p w:rsidR="009461AC" w:rsidRDefault="00A537E2" w:rsidP="00A537E2">
      <w:pPr>
        <w:pStyle w:val="ListParagraph"/>
        <w:numPr>
          <w:ilvl w:val="0"/>
          <w:numId w:val="3"/>
        </w:numPr>
      </w:pPr>
      <w:r>
        <w:t>Count how many Orders have a Freight amount greater than 100.00 and either USA or UK as Ship Country</w:t>
      </w:r>
    </w:p>
    <w:p w:rsidR="00A537E2" w:rsidRDefault="00A537E2" w:rsidP="00A537E2"/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Freight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Freight_greater_100 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</w:t>
      </w:r>
    </w:p>
    <w:p w:rsidR="00A537E2" w:rsidRDefault="00A537E2" w:rsidP="00A537E2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Freight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ShipCountry</w:t>
      </w:r>
      <w:proofErr w:type="spellEnd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00"/>
          <w:sz w:val="19"/>
          <w:szCs w:val="19"/>
          <w:highlight w:val="white"/>
        </w:rPr>
        <w:t>'USA'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OR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ShipCountry</w:t>
      </w:r>
      <w:proofErr w:type="spellEnd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00"/>
          <w:sz w:val="19"/>
          <w:szCs w:val="19"/>
          <w:highlight w:val="white"/>
        </w:rPr>
        <w:t>'UK'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  <w:r>
        <w:rPr>
          <w:noProof/>
        </w:rPr>
        <w:drawing>
          <wp:inline distT="0" distB="0" distL="0" distR="0" wp14:anchorId="6CC8C8B4" wp14:editId="72E24358">
            <wp:extent cx="3695700" cy="29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25" t="13710" r="52005" b="37600"/>
                    <a:stretch/>
                  </pic:blipFill>
                  <pic:spPr bwMode="auto">
                    <a:xfrm>
                      <a:off x="0" y="0"/>
                      <a:ext cx="3702996" cy="300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  <w:numPr>
          <w:ilvl w:val="0"/>
          <w:numId w:val="3"/>
        </w:numPr>
      </w:pPr>
      <w:r>
        <w:lastRenderedPageBreak/>
        <w:t>Write an SQL Statement to identify the Order Number of the Order with the highest amount of discount applied to that order.</w:t>
      </w:r>
    </w:p>
    <w:p w:rsidR="00A537E2" w:rsidRDefault="00A537E2" w:rsidP="00A537E2">
      <w:pPr>
        <w:pStyle w:val="ListParagraph"/>
      </w:pP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 [Order Details</w:t>
      </w:r>
      <w:proofErr w:type="gram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proofErr w:type="gram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TotalPrice</w:t>
      </w:r>
      <w:proofErr w:type="spell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)*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Deducted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A537E2" w:rsidRDefault="00A537E2" w:rsidP="00A537E2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Deducted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894EF5A" wp14:editId="3C391272">
            <wp:extent cx="5692178" cy="22326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93" t="14182" r="17439" b="38073"/>
                    <a:stretch/>
                  </pic:blipFill>
                  <pic:spPr bwMode="auto">
                    <a:xfrm>
                      <a:off x="0" y="0"/>
                      <a:ext cx="5698111" cy="223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0FB" w:rsidRDefault="008440FB" w:rsidP="008440FB">
      <w:pPr>
        <w:rPr>
          <w:noProof/>
        </w:rPr>
      </w:pPr>
    </w:p>
    <w:p w:rsidR="008440FB" w:rsidRDefault="008440FB" w:rsidP="008440FB">
      <w:pPr>
        <w:pStyle w:val="ListParagraph"/>
        <w:ind w:left="36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Exercise 2 – Create Spartans Table</w:t>
      </w:r>
    </w:p>
    <w:p w:rsidR="008440FB" w:rsidRPr="00130F5E" w:rsidRDefault="008440FB" w:rsidP="008440FB">
      <w:r>
        <w:t>2.1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color w:val="0000FF"/>
          <w:highlight w:val="white"/>
        </w:rPr>
        <w:t>CREATE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TABLE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Spartans_</w:t>
      </w:r>
      <w:proofErr w:type="gramStart"/>
      <w:r>
        <w:rPr>
          <w:highlight w:val="white"/>
        </w:rPr>
        <w:t>info</w:t>
      </w:r>
      <w:proofErr w:type="spellEnd"/>
      <w:r>
        <w:rPr>
          <w:color w:val="808080"/>
          <w:highlight w:val="white"/>
        </w:rPr>
        <w:t>(</w:t>
      </w:r>
      <w:proofErr w:type="gramEnd"/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Spartan_id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PRIMARY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KEY</w:t>
      </w:r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IDENTITY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1</w:t>
      </w:r>
      <w:r>
        <w:rPr>
          <w:color w:val="808080"/>
          <w:highlight w:val="white"/>
        </w:rPr>
        <w:t>,</w:t>
      </w:r>
      <w:r>
        <w:rPr>
          <w:highlight w:val="white"/>
        </w:rPr>
        <w:t>1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Separate_title</w:t>
      </w:r>
      <w:proofErr w:type="spellEnd"/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8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First_name</w:t>
      </w:r>
      <w:proofErr w:type="spellEnd"/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Last_name</w:t>
      </w:r>
      <w:proofErr w:type="spellEnd"/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  <w:t xml:space="preserve">University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  <w:t xml:space="preserve">Course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  <w:t xml:space="preserve">Grade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10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</w:pPr>
      <w:r w:rsidRPr="005C72E0">
        <w:rPr>
          <w:highlight w:val="white"/>
        </w:rPr>
        <w:t>);</w:t>
      </w:r>
    </w:p>
    <w:p w:rsidR="008440FB" w:rsidRDefault="008440FB" w:rsidP="008440FB">
      <w:pPr>
        <w:pStyle w:val="NoSpacing"/>
      </w:pPr>
    </w:p>
    <w:p w:rsidR="008440FB" w:rsidRDefault="008440FB" w:rsidP="008440FB">
      <w:pPr>
        <w:pStyle w:val="NoSpacing"/>
      </w:pPr>
    </w:p>
    <w:p w:rsidR="008440FB" w:rsidRDefault="008440FB" w:rsidP="008440FB">
      <w:pPr>
        <w:pStyle w:val="NoSpacing"/>
      </w:pPr>
      <w:r>
        <w:t>2.2</w:t>
      </w:r>
    </w:p>
    <w:p w:rsidR="008440FB" w:rsidRDefault="008440FB" w:rsidP="008440FB">
      <w:pPr>
        <w:pStyle w:val="NoSpacing"/>
      </w:pPr>
    </w:p>
    <w:p w:rsidR="008440FB" w:rsidRPr="006B3E56" w:rsidRDefault="008440FB" w:rsidP="008440FB">
      <w:pPr>
        <w:rPr>
          <w:lang w:eastAsia="en-GB"/>
        </w:rPr>
      </w:pPr>
      <w:r w:rsidRPr="006B3E56">
        <w:rPr>
          <w:lang w:eastAsia="en-GB"/>
        </w:rPr>
        <w:t xml:space="preserve">INSERT INTO </w:t>
      </w:r>
      <w:proofErr w:type="spellStart"/>
      <w:r w:rsidRPr="006B3E56">
        <w:rPr>
          <w:lang w:eastAsia="en-GB"/>
        </w:rPr>
        <w:t>Spartans_</w:t>
      </w:r>
      <w:r>
        <w:rPr>
          <w:lang w:eastAsia="en-GB"/>
        </w:rPr>
        <w:t>info</w:t>
      </w:r>
      <w:proofErr w:type="spellEnd"/>
      <w:r w:rsidRPr="006B3E56">
        <w:rPr>
          <w:lang w:eastAsia="en-GB"/>
        </w:rPr>
        <w:br/>
        <w:t>(</w:t>
      </w:r>
      <w:r w:rsidRPr="006B3E56">
        <w:rPr>
          <w:lang w:eastAsia="en-GB"/>
        </w:rPr>
        <w:br/>
      </w:r>
      <w:proofErr w:type="spellStart"/>
      <w:r>
        <w:rPr>
          <w:lang w:eastAsia="en-GB"/>
        </w:rPr>
        <w:t>Separate_title</w:t>
      </w:r>
      <w:proofErr w:type="spellEnd"/>
      <w:r w:rsidRPr="006B3E56">
        <w:rPr>
          <w:lang w:eastAsia="en-GB"/>
        </w:rPr>
        <w:t xml:space="preserve">, </w:t>
      </w:r>
      <w:proofErr w:type="spellStart"/>
      <w:r w:rsidRPr="006B3E56">
        <w:rPr>
          <w:lang w:eastAsia="en-GB"/>
        </w:rPr>
        <w:t>First</w:t>
      </w:r>
      <w:r>
        <w:rPr>
          <w:lang w:eastAsia="en-GB"/>
        </w:rPr>
        <w:t>_n</w:t>
      </w:r>
      <w:r w:rsidRPr="006B3E56">
        <w:rPr>
          <w:lang w:eastAsia="en-GB"/>
        </w:rPr>
        <w:t>ame</w:t>
      </w:r>
      <w:proofErr w:type="spellEnd"/>
      <w:r w:rsidRPr="006B3E56">
        <w:rPr>
          <w:lang w:eastAsia="en-GB"/>
        </w:rPr>
        <w:t xml:space="preserve">, </w:t>
      </w:r>
      <w:proofErr w:type="spellStart"/>
      <w:r w:rsidRPr="006B3E56">
        <w:rPr>
          <w:lang w:eastAsia="en-GB"/>
        </w:rPr>
        <w:t>Last</w:t>
      </w:r>
      <w:r>
        <w:rPr>
          <w:lang w:eastAsia="en-GB"/>
        </w:rPr>
        <w:t>_n</w:t>
      </w:r>
      <w:r w:rsidRPr="006B3E56">
        <w:rPr>
          <w:lang w:eastAsia="en-GB"/>
        </w:rPr>
        <w:t>ame</w:t>
      </w:r>
      <w:proofErr w:type="spellEnd"/>
      <w:r w:rsidRPr="006B3E56">
        <w:rPr>
          <w:lang w:eastAsia="en-GB"/>
        </w:rPr>
        <w:t>, University, Course, Grade</w:t>
      </w:r>
      <w:r w:rsidRPr="006B3E56">
        <w:rPr>
          <w:lang w:eastAsia="en-GB"/>
        </w:rPr>
        <w:br/>
        <w:t>)</w:t>
      </w:r>
      <w:r w:rsidRPr="006B3E56">
        <w:rPr>
          <w:lang w:eastAsia="en-GB"/>
        </w:rPr>
        <w:br/>
        <w:t>VALUES</w:t>
      </w:r>
      <w:r w:rsidRPr="006B3E56">
        <w:rPr>
          <w:lang w:eastAsia="en-GB"/>
        </w:rPr>
        <w:br/>
        <w:t>('Mr','</w:t>
      </w:r>
      <w:proofErr w:type="spellStart"/>
      <w:r w:rsidRPr="006B3E56">
        <w:rPr>
          <w:lang w:eastAsia="en-GB"/>
        </w:rPr>
        <w:t>Shaqil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Abdullah','Brunel','Mechanical</w:t>
      </w:r>
      <w:proofErr w:type="spellEnd"/>
      <w:r w:rsidRPr="006B3E56">
        <w:rPr>
          <w:lang w:eastAsia="en-GB"/>
        </w:rPr>
        <w:t xml:space="preserve"> Engineering','2:1'),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Mr','Zaid','Iqbal','Queen</w:t>
      </w:r>
      <w:proofErr w:type="spellEnd"/>
      <w:r w:rsidRPr="006B3E56">
        <w:rPr>
          <w:lang w:eastAsia="en-GB"/>
        </w:rPr>
        <w:t xml:space="preserve"> </w:t>
      </w:r>
      <w:proofErr w:type="spellStart"/>
      <w:r w:rsidRPr="006B3E56">
        <w:rPr>
          <w:lang w:eastAsia="en-GB"/>
        </w:rPr>
        <w:t>Mary','Computer</w:t>
      </w:r>
      <w:proofErr w:type="spellEnd"/>
      <w:r w:rsidRPr="006B3E56">
        <w:rPr>
          <w:lang w:eastAsia="en-GB"/>
        </w:rPr>
        <w:t xml:space="preserve"> Science','2:1'),</w:t>
      </w:r>
      <w:r w:rsidRPr="006B3E56">
        <w:rPr>
          <w:lang w:eastAsia="en-GB"/>
        </w:rPr>
        <w:br/>
        <w:t>('Mr','</w:t>
      </w:r>
      <w:proofErr w:type="spellStart"/>
      <w:r w:rsidRPr="006B3E56">
        <w:rPr>
          <w:lang w:eastAsia="en-GB"/>
        </w:rPr>
        <w:t>Joyel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Shaju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Coventry','Computer</w:t>
      </w:r>
      <w:proofErr w:type="spellEnd"/>
      <w:r w:rsidRPr="006B3E56">
        <w:rPr>
          <w:lang w:eastAsia="en-GB"/>
        </w:rPr>
        <w:t xml:space="preserve"> Science','1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Mr','Victor','Granados</w:t>
      </w:r>
      <w:proofErr w:type="spellEnd"/>
      <w:r w:rsidRPr="006B3E56">
        <w:rPr>
          <w:lang w:eastAsia="en-GB"/>
        </w:rPr>
        <w:t xml:space="preserve"> </w:t>
      </w:r>
      <w:proofErr w:type="spellStart"/>
      <w:r w:rsidRPr="006B3E56">
        <w:rPr>
          <w:lang w:eastAsia="en-GB"/>
        </w:rPr>
        <w:t>Jimenez','Granada','Information</w:t>
      </w:r>
      <w:proofErr w:type="spellEnd"/>
      <w:r w:rsidRPr="006B3E56">
        <w:rPr>
          <w:lang w:eastAsia="en-GB"/>
        </w:rPr>
        <w:t xml:space="preserve"> and Documentation','2:1'),</w:t>
      </w:r>
      <w:r w:rsidRPr="006B3E56">
        <w:rPr>
          <w:lang w:eastAsia="en-GB"/>
        </w:rPr>
        <w:br/>
        <w:t>('Mr','Jack','Farmer','Leeds','Physics','2:1'),</w:t>
      </w:r>
      <w:r w:rsidRPr="006B3E56">
        <w:rPr>
          <w:lang w:eastAsia="en-GB"/>
        </w:rPr>
        <w:br/>
      </w:r>
      <w:r w:rsidRPr="006B3E56">
        <w:rPr>
          <w:lang w:eastAsia="en-GB"/>
        </w:rPr>
        <w:lastRenderedPageBreak/>
        <w:t>('Mr','Mohammad','</w:t>
      </w:r>
      <w:proofErr w:type="spellStart"/>
      <w:r w:rsidRPr="006B3E56">
        <w:rPr>
          <w:lang w:eastAsia="en-GB"/>
        </w:rPr>
        <w:t>Khwaja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Westminster','Electronic</w:t>
      </w:r>
      <w:proofErr w:type="spellEnd"/>
      <w:r w:rsidRPr="006B3E56">
        <w:rPr>
          <w:lang w:eastAsia="en-GB"/>
        </w:rPr>
        <w:t xml:space="preserve"> Engineer','2:2'),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Mr','Thomas','Briggs','Bournemouth','Exercise</w:t>
      </w:r>
      <w:proofErr w:type="spellEnd"/>
      <w:r w:rsidRPr="006B3E56">
        <w:rPr>
          <w:lang w:eastAsia="en-GB"/>
        </w:rPr>
        <w:t xml:space="preserve"> Science','1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('Mr','Daniel','Lippross','Hull','Chemistry','2:2'),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Mr','Paul','Brewer','Hull','Computer</w:t>
      </w:r>
      <w:proofErr w:type="spellEnd"/>
      <w:r w:rsidRPr="006B3E56">
        <w:rPr>
          <w:lang w:eastAsia="en-GB"/>
        </w:rPr>
        <w:t xml:space="preserve"> Science','1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('Miss','Elizabeth','Nicholl','</w:t>
      </w:r>
      <w:proofErr w:type="spellStart"/>
      <w:r w:rsidRPr="006B3E56">
        <w:rPr>
          <w:lang w:eastAsia="en-GB"/>
        </w:rPr>
        <w:t>Cantebury</w:t>
      </w:r>
      <w:proofErr w:type="spellEnd"/>
      <w:r w:rsidRPr="006B3E56">
        <w:rPr>
          <w:lang w:eastAsia="en-GB"/>
        </w:rPr>
        <w:t xml:space="preserve"> Christ Church </w:t>
      </w:r>
      <w:proofErr w:type="spellStart"/>
      <w:r w:rsidRPr="006B3E56">
        <w:rPr>
          <w:lang w:eastAsia="en-GB"/>
        </w:rPr>
        <w:t>University','Sport</w:t>
      </w:r>
      <w:proofErr w:type="spellEnd"/>
      <w:r w:rsidRPr="006B3E56">
        <w:rPr>
          <w:lang w:eastAsia="en-GB"/>
        </w:rPr>
        <w:t xml:space="preserve"> and Exercise','1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('Miss','</w:t>
      </w:r>
      <w:proofErr w:type="spellStart"/>
      <w:r w:rsidRPr="006B3E56">
        <w:rPr>
          <w:lang w:eastAsia="en-GB"/>
        </w:rPr>
        <w:t>Ariadna</w:t>
      </w:r>
      <w:proofErr w:type="spellEnd"/>
      <w:r w:rsidRPr="006B3E56">
        <w:rPr>
          <w:lang w:eastAsia="en-GB"/>
        </w:rPr>
        <w:t xml:space="preserve">','Gonzalez </w:t>
      </w:r>
      <w:proofErr w:type="spellStart"/>
      <w:r w:rsidRPr="006B3E56">
        <w:rPr>
          <w:lang w:eastAsia="en-GB"/>
        </w:rPr>
        <w:t>Lopez','London</w:t>
      </w:r>
      <w:proofErr w:type="spellEnd"/>
      <w:r w:rsidRPr="006B3E56">
        <w:rPr>
          <w:lang w:eastAsia="en-GB"/>
        </w:rPr>
        <w:t xml:space="preserve"> </w:t>
      </w:r>
      <w:proofErr w:type="spellStart"/>
      <w:r w:rsidRPr="006B3E56">
        <w:rPr>
          <w:lang w:eastAsia="en-GB"/>
        </w:rPr>
        <w:t>Metropolitan','Business</w:t>
      </w:r>
      <w:proofErr w:type="spellEnd"/>
      <w:r w:rsidRPr="006B3E56">
        <w:rPr>
          <w:lang w:eastAsia="en-GB"/>
        </w:rPr>
        <w:t xml:space="preserve"> Information Technology','1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('LORD','</w:t>
      </w:r>
      <w:proofErr w:type="spellStart"/>
      <w:r w:rsidRPr="006B3E56">
        <w:rPr>
          <w:lang w:eastAsia="en-GB"/>
        </w:rPr>
        <w:t>Ygor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Teixeira','University</w:t>
      </w:r>
      <w:proofErr w:type="spellEnd"/>
      <w:r w:rsidRPr="006B3E56">
        <w:rPr>
          <w:lang w:eastAsia="en-GB"/>
        </w:rPr>
        <w:t xml:space="preserve"> of </w:t>
      </w:r>
      <w:proofErr w:type="spellStart"/>
      <w:r w:rsidRPr="006B3E56">
        <w:rPr>
          <w:lang w:eastAsia="en-GB"/>
        </w:rPr>
        <w:t>Greenwhich</w:t>
      </w:r>
      <w:proofErr w:type="spellEnd"/>
      <w:r w:rsidRPr="006B3E56">
        <w:rPr>
          <w:lang w:eastAsia="en-GB"/>
        </w:rPr>
        <w:t>','Games Design and Development','2:2'),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Mr','Anjum</w:t>
      </w:r>
      <w:proofErr w:type="spellEnd"/>
      <w:r w:rsidRPr="006B3E56">
        <w:rPr>
          <w:lang w:eastAsia="en-GB"/>
        </w:rPr>
        <w:t xml:space="preserve"> Ali','</w:t>
      </w:r>
      <w:proofErr w:type="spellStart"/>
      <w:r w:rsidRPr="006B3E56">
        <w:rPr>
          <w:lang w:eastAsia="en-GB"/>
        </w:rPr>
        <w:t>Saiyad</w:t>
      </w:r>
      <w:proofErr w:type="spellEnd"/>
      <w:r w:rsidRPr="006B3E56">
        <w:rPr>
          <w:lang w:eastAsia="en-GB"/>
        </w:rPr>
        <w:t>','Queen Mary','Mathematics','2:2'),</w:t>
      </w:r>
      <w:r w:rsidRPr="006B3E56">
        <w:rPr>
          <w:lang w:eastAsia="en-GB"/>
        </w:rPr>
        <w:br/>
        <w:t>('Mr','Hussain','</w:t>
      </w:r>
      <w:proofErr w:type="spellStart"/>
      <w:r w:rsidRPr="006B3E56">
        <w:rPr>
          <w:lang w:eastAsia="en-GB"/>
        </w:rPr>
        <w:t>Fiaz</w:t>
      </w:r>
      <w:proofErr w:type="spellEnd"/>
      <w:r w:rsidRPr="006B3E56">
        <w:rPr>
          <w:lang w:eastAsia="en-GB"/>
        </w:rPr>
        <w:t xml:space="preserve">','University of East </w:t>
      </w:r>
      <w:proofErr w:type="spellStart"/>
      <w:r w:rsidRPr="006B3E56">
        <w:rPr>
          <w:lang w:eastAsia="en-GB"/>
        </w:rPr>
        <w:t>London','Computer</w:t>
      </w:r>
      <w:proofErr w:type="spellEnd"/>
      <w:r w:rsidRPr="006B3E56">
        <w:rPr>
          <w:lang w:eastAsia="en-GB"/>
        </w:rPr>
        <w:t xml:space="preserve"> Science','2:2');</w:t>
      </w:r>
    </w:p>
    <w:p w:rsidR="008440FB" w:rsidRDefault="008440FB" w:rsidP="008440FB">
      <w:pPr>
        <w:tabs>
          <w:tab w:val="left" w:pos="1212"/>
        </w:tabs>
      </w:pPr>
    </w:p>
    <w:p w:rsidR="00136F4E" w:rsidRDefault="00136F4E" w:rsidP="00136F4E">
      <w:pPr>
        <w:pStyle w:val="NoSpacing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Exercise 3 – Northwind Data Analysis linked to Excel</w:t>
      </w:r>
    </w:p>
    <w:p w:rsidR="00136F4E" w:rsidRDefault="00136F4E" w:rsidP="00136F4E">
      <w:pPr>
        <w:pStyle w:val="NoSpacing"/>
        <w:rPr>
          <w:color w:val="000000"/>
          <w:sz w:val="27"/>
          <w:szCs w:val="27"/>
        </w:rPr>
      </w:pPr>
    </w:p>
    <w:p w:rsidR="00136F4E" w:rsidRDefault="00136F4E" w:rsidP="00136F4E">
      <w:r>
        <w:t>3.1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FirstName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FirstName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 </w:t>
      </w:r>
    </w:p>
    <w:p w:rsidR="00136F4E" w:rsidRDefault="00136F4E" w:rsidP="00136F4E"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ReportsTo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EmployeeID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136F4E" w:rsidRDefault="00136F4E" w:rsidP="00136F4E">
      <w:r>
        <w:rPr>
          <w:noProof/>
        </w:rPr>
        <w:drawing>
          <wp:inline distT="0" distB="0" distL="0" distR="0" wp14:anchorId="48D88802" wp14:editId="35E69F6D">
            <wp:extent cx="3810000" cy="31657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295" t="12291" r="41104" b="20346"/>
                    <a:stretch/>
                  </pic:blipFill>
                  <pic:spPr bwMode="auto">
                    <a:xfrm>
                      <a:off x="0" y="0"/>
                      <a:ext cx="3815118" cy="316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4E" w:rsidRDefault="00136F4E" w:rsidP="00136F4E"/>
    <w:p w:rsidR="00136F4E" w:rsidRDefault="00136F4E" w:rsidP="00136F4E">
      <w:bookmarkStart w:id="0" w:name="_Hlk25524008"/>
      <w:r>
        <w:t>3.2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[Order Details]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TotalSales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Suppliers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CompanyName</w:t>
      </w:r>
      <w:proofErr w:type="spellEnd"/>
    </w:p>
    <w:p w:rsidR="00136F4E" w:rsidRDefault="00136F4E" w:rsidP="00136F4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HAVING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[Order Details]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136F4E" w:rsidRDefault="00136F4E" w:rsidP="00136F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7EE53F" wp14:editId="7E2D9B1E">
            <wp:extent cx="4785360" cy="40096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26" t="12764" r="32462" b="7820"/>
                    <a:stretch/>
                  </pic:blipFill>
                  <pic:spPr bwMode="auto">
                    <a:xfrm>
                      <a:off x="0" y="0"/>
                      <a:ext cx="4793800" cy="401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4E" w:rsidRDefault="00136F4E" w:rsidP="00136F4E">
      <w:pPr>
        <w:rPr>
          <w:noProof/>
        </w:rPr>
      </w:pPr>
    </w:p>
    <w:p w:rsidR="00136F4E" w:rsidRPr="008370FF" w:rsidRDefault="00136F4E" w:rsidP="00136F4E">
      <w:r>
        <w:rPr>
          <w:noProof/>
        </w:rPr>
        <w:drawing>
          <wp:inline distT="0" distB="0" distL="0" distR="0" wp14:anchorId="36A4CA35" wp14:editId="6AEE13EA">
            <wp:extent cx="4572000" cy="2743200"/>
            <wp:effectExtent l="0" t="0" r="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2AFC3BA9-6657-43DB-B4E1-ECB6A25E85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bookmarkEnd w:id="0"/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  <w:r>
        <w:lastRenderedPageBreak/>
        <w:t>3.3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 Selects top 10 customers for the year 1998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"Customer"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Quantity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"Total Sales"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 OD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HAVING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1998</w:t>
      </w:r>
    </w:p>
    <w:p w:rsidR="00136F4E" w:rsidRDefault="00136F4E" w:rsidP="00136F4E">
      <w:pPr>
        <w:tabs>
          <w:tab w:val="left" w:pos="1212"/>
        </w:tabs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"Total Sales"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B13BA" w:rsidRDefault="004B13BA" w:rsidP="00136F4E">
      <w:pPr>
        <w:tabs>
          <w:tab w:val="left" w:pos="1212"/>
        </w:tabs>
      </w:pPr>
      <w:r>
        <w:rPr>
          <w:noProof/>
        </w:rPr>
        <w:drawing>
          <wp:inline distT="0" distB="0" distL="0" distR="0" wp14:anchorId="2D8E69DC" wp14:editId="2B872B16">
            <wp:extent cx="2910840" cy="3405568"/>
            <wp:effectExtent l="0" t="0" r="381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359" t="14181" r="52005" b="15856"/>
                    <a:stretch/>
                  </pic:blipFill>
                  <pic:spPr bwMode="auto">
                    <a:xfrm>
                      <a:off x="0" y="0"/>
                      <a:ext cx="2919465" cy="341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  <w:r>
        <w:lastRenderedPageBreak/>
        <w:t>3.4</w:t>
      </w:r>
    </w:p>
    <w:p w:rsidR="004B13BA" w:rsidRDefault="004B13BA" w:rsidP="004B13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CONCAT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MONTH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'-'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'Order date'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AVG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DATEDIFF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ShippedDate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Avg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shipping time'</w:t>
      </w:r>
    </w:p>
    <w:p w:rsidR="004B13BA" w:rsidRDefault="004B13BA" w:rsidP="004B13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</w:t>
      </w:r>
    </w:p>
    <w:p w:rsidR="004B13BA" w:rsidRDefault="004B13BA" w:rsidP="004B13BA">
      <w:pPr>
        <w:tabs>
          <w:tab w:val="left" w:pos="1212"/>
        </w:tabs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CONCAT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MONTH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'-'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));</w:t>
      </w:r>
    </w:p>
    <w:p w:rsidR="004B13BA" w:rsidRDefault="004B13BA" w:rsidP="00136F4E">
      <w:pPr>
        <w:tabs>
          <w:tab w:val="left" w:pos="1212"/>
        </w:tabs>
      </w:pPr>
      <w:r>
        <w:rPr>
          <w:noProof/>
        </w:rPr>
        <w:drawing>
          <wp:inline distT="0" distB="0" distL="0" distR="0" wp14:anchorId="22C2C119" wp14:editId="5567E1FC">
            <wp:extent cx="5151120" cy="3294064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92" t="11818" r="23553" b="17747"/>
                    <a:stretch/>
                  </pic:blipFill>
                  <pic:spPr bwMode="auto">
                    <a:xfrm>
                      <a:off x="0" y="0"/>
                      <a:ext cx="5155888" cy="329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3BA" w:rsidRDefault="004B13BA" w:rsidP="00136F4E">
      <w:pPr>
        <w:tabs>
          <w:tab w:val="left" w:pos="1212"/>
        </w:tabs>
      </w:pPr>
      <w:bookmarkStart w:id="1" w:name="_GoBack"/>
      <w:bookmarkEnd w:id="1"/>
    </w:p>
    <w:p w:rsidR="004B13BA" w:rsidRPr="008440FB" w:rsidRDefault="004B13BA" w:rsidP="00136F4E">
      <w:pPr>
        <w:tabs>
          <w:tab w:val="left" w:pos="1212"/>
        </w:tabs>
      </w:pPr>
      <w:r>
        <w:rPr>
          <w:noProof/>
        </w:rPr>
        <w:drawing>
          <wp:inline distT="0" distB="0" distL="0" distR="0" wp14:anchorId="3789C41B" wp14:editId="3B351766">
            <wp:extent cx="4572000" cy="2743200"/>
            <wp:effectExtent l="0" t="0" r="0" b="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3609BF78-723B-4F4E-83FA-BF48A867CC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sectPr w:rsidR="004B13BA" w:rsidRPr="008440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77A62"/>
    <w:multiLevelType w:val="hybridMultilevel"/>
    <w:tmpl w:val="56C64362"/>
    <w:lvl w:ilvl="0" w:tplc="5CEA0F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F5447B"/>
    <w:multiLevelType w:val="hybridMultilevel"/>
    <w:tmpl w:val="B572810C"/>
    <w:lvl w:ilvl="0" w:tplc="5CEA0F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AE50D5"/>
    <w:multiLevelType w:val="multilevel"/>
    <w:tmpl w:val="A6046B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54110"/>
    <w:multiLevelType w:val="multilevel"/>
    <w:tmpl w:val="1CE4DD9A"/>
    <w:lvl w:ilvl="0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2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  <w:sz w:val="22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ED7"/>
    <w:rsid w:val="00136F4E"/>
    <w:rsid w:val="002137C0"/>
    <w:rsid w:val="00304C46"/>
    <w:rsid w:val="003E1ED7"/>
    <w:rsid w:val="004B13BA"/>
    <w:rsid w:val="008440FB"/>
    <w:rsid w:val="009461AC"/>
    <w:rsid w:val="00982C40"/>
    <w:rsid w:val="00A537E2"/>
    <w:rsid w:val="00DF2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CEE50"/>
  <w15:chartTrackingRefBased/>
  <w15:docId w15:val="{BF450E19-E93D-42E9-B387-B238DC85E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1E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E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1E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ED7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8440F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chart" Target="charts/chart2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chart" Target="charts/chart1.xm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sg-fp01\Folder%20Redirections\Joyel%20Shaju\Desktop\3.1Results.csv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\\sg-fp01\Folder%20Redirections\Joyel%20Shaju\Desktop\3.3.csv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Supplier Totlal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'3.1Results'!$A$1:$A$26</c:f>
              <c:strCache>
                <c:ptCount val="26"/>
                <c:pt idx="0">
                  <c:v>Aux joyeux ecclésiastiques</c:v>
                </c:pt>
                <c:pt idx="1">
                  <c:v>Plutzer Lebensmittelgroßmärkte AG</c:v>
                </c:pt>
                <c:pt idx="2">
                  <c:v>Gai pâturage</c:v>
                </c:pt>
                <c:pt idx="3">
                  <c:v>Pavlova, Ltd.</c:v>
                </c:pt>
                <c:pt idx="4">
                  <c:v>G'day, Mate</c:v>
                </c:pt>
                <c:pt idx="5">
                  <c:v>Forêts d'érables</c:v>
                </c:pt>
                <c:pt idx="6">
                  <c:v>Pasta Buttini s.r.l.</c:v>
                </c:pt>
                <c:pt idx="7">
                  <c:v>Formaggi Fortini s.r.l.</c:v>
                </c:pt>
                <c:pt idx="8">
                  <c:v>Specialty Biscuits, Ltd.</c:v>
                </c:pt>
                <c:pt idx="9">
                  <c:v>Norske Meierier</c:v>
                </c:pt>
                <c:pt idx="10">
                  <c:v>Leka Trading</c:v>
                </c:pt>
                <c:pt idx="11">
                  <c:v>Grandma Kelly's Homestead</c:v>
                </c:pt>
                <c:pt idx="12">
                  <c:v>Heli Süßwaren GmbH &amp; Co. KG</c:v>
                </c:pt>
                <c:pt idx="13">
                  <c:v>Exotic Liquids</c:v>
                </c:pt>
                <c:pt idx="14">
                  <c:v>New Orleans Cajun Delights</c:v>
                </c:pt>
                <c:pt idx="15">
                  <c:v>Tokyo Traders</c:v>
                </c:pt>
                <c:pt idx="16">
                  <c:v>Karkki Oy</c:v>
                </c:pt>
                <c:pt idx="17">
                  <c:v>New England Seafood Cannery</c:v>
                </c:pt>
                <c:pt idx="18">
                  <c:v>Cooperativa de Quesos 'Las Cabras'</c:v>
                </c:pt>
                <c:pt idx="19">
                  <c:v>Bigfoot Breweries</c:v>
                </c:pt>
                <c:pt idx="20">
                  <c:v>Ma Maison</c:v>
                </c:pt>
                <c:pt idx="21">
                  <c:v>Svensk Sjöföda AB</c:v>
                </c:pt>
                <c:pt idx="22">
                  <c:v>Mayumi's</c:v>
                </c:pt>
                <c:pt idx="23">
                  <c:v>Nord-Ost-Fisch Handelsgesellschaft mbH</c:v>
                </c:pt>
                <c:pt idx="24">
                  <c:v>PB Knäckebröd AB</c:v>
                </c:pt>
                <c:pt idx="25">
                  <c:v>Lyngbysild</c:v>
                </c:pt>
              </c:strCache>
            </c:strRef>
          </c:cat>
          <c:val>
            <c:numRef>
              <c:f>'3.1Results'!$B$1:$B$26</c:f>
              <c:numCache>
                <c:formatCode>General</c:formatCode>
                <c:ptCount val="26"/>
                <c:pt idx="0">
                  <c:v>153691.26999999999</c:v>
                </c:pt>
                <c:pt idx="1">
                  <c:v>145372.4</c:v>
                </c:pt>
                <c:pt idx="2">
                  <c:v>117981.18</c:v>
                </c:pt>
                <c:pt idx="3">
                  <c:v>106459.78</c:v>
                </c:pt>
                <c:pt idx="4">
                  <c:v>65626.77</c:v>
                </c:pt>
                <c:pt idx="5">
                  <c:v>61587.57</c:v>
                </c:pt>
                <c:pt idx="6">
                  <c:v>50254.61</c:v>
                </c:pt>
                <c:pt idx="7">
                  <c:v>48225.16</c:v>
                </c:pt>
                <c:pt idx="8">
                  <c:v>46243.98</c:v>
                </c:pt>
                <c:pt idx="9">
                  <c:v>43141.51</c:v>
                </c:pt>
                <c:pt idx="10">
                  <c:v>42017.65</c:v>
                </c:pt>
                <c:pt idx="11">
                  <c:v>41953.3</c:v>
                </c:pt>
                <c:pt idx="12">
                  <c:v>38653.42</c:v>
                </c:pt>
                <c:pt idx="13">
                  <c:v>32188.06</c:v>
                </c:pt>
                <c:pt idx="14">
                  <c:v>31167.99</c:v>
                </c:pt>
                <c:pt idx="15">
                  <c:v>30526.34</c:v>
                </c:pt>
                <c:pt idx="16">
                  <c:v>28442.73</c:v>
                </c:pt>
                <c:pt idx="17">
                  <c:v>26590.97</c:v>
                </c:pt>
                <c:pt idx="18">
                  <c:v>25159.43</c:v>
                </c:pt>
                <c:pt idx="19">
                  <c:v>22391.200000000001</c:v>
                </c:pt>
                <c:pt idx="20">
                  <c:v>22154.639999999999</c:v>
                </c:pt>
                <c:pt idx="21">
                  <c:v>20144.060000000001</c:v>
                </c:pt>
                <c:pt idx="22">
                  <c:v>14736.76</c:v>
                </c:pt>
                <c:pt idx="23">
                  <c:v>13424.2</c:v>
                </c:pt>
                <c:pt idx="24">
                  <c:v>11724.06</c:v>
                </c:pt>
                <c:pt idx="25">
                  <c:v>10221.18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C9-4052-8FD3-8595649E37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10375503"/>
        <c:axId val="308773471"/>
      </c:barChart>
      <c:catAx>
        <c:axId val="31037550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8773471"/>
        <c:crosses val="autoZero"/>
        <c:auto val="1"/>
        <c:lblAlgn val="ctr"/>
        <c:lblOffset val="100"/>
        <c:noMultiLvlLbl val="0"/>
      </c:catAx>
      <c:valAx>
        <c:axId val="308773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037550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Average</a:t>
            </a:r>
            <a:r>
              <a:rPr lang="en-GB" baseline="0"/>
              <a:t> Ship Time By Month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'3.3'!$A$1:$A$23</c:f>
              <c:numCache>
                <c:formatCode>mmm\-yy</c:formatCode>
                <c:ptCount val="23"/>
                <c:pt idx="0">
                  <c:v>35309</c:v>
                </c:pt>
                <c:pt idx="1">
                  <c:v>35490</c:v>
                </c:pt>
                <c:pt idx="2">
                  <c:v>35400</c:v>
                </c:pt>
                <c:pt idx="3">
                  <c:v>35278</c:v>
                </c:pt>
                <c:pt idx="4">
                  <c:v>35765</c:v>
                </c:pt>
                <c:pt idx="5">
                  <c:v>35582</c:v>
                </c:pt>
                <c:pt idx="6">
                  <c:v>35704</c:v>
                </c:pt>
                <c:pt idx="7">
                  <c:v>35643</c:v>
                </c:pt>
                <c:pt idx="8">
                  <c:v>35855</c:v>
                </c:pt>
                <c:pt idx="9">
                  <c:v>35551</c:v>
                </c:pt>
                <c:pt idx="10">
                  <c:v>35521</c:v>
                </c:pt>
                <c:pt idx="11">
                  <c:v>35370</c:v>
                </c:pt>
                <c:pt idx="12">
                  <c:v>35431</c:v>
                </c:pt>
                <c:pt idx="13">
                  <c:v>35612</c:v>
                </c:pt>
                <c:pt idx="14">
                  <c:v>35827</c:v>
                </c:pt>
                <c:pt idx="15">
                  <c:v>35462</c:v>
                </c:pt>
                <c:pt idx="16">
                  <c:v>35674</c:v>
                </c:pt>
                <c:pt idx="17">
                  <c:v>35796</c:v>
                </c:pt>
                <c:pt idx="18">
                  <c:v>35886</c:v>
                </c:pt>
                <c:pt idx="19">
                  <c:v>35916</c:v>
                </c:pt>
                <c:pt idx="20">
                  <c:v>35339</c:v>
                </c:pt>
                <c:pt idx="21">
                  <c:v>35735</c:v>
                </c:pt>
                <c:pt idx="22">
                  <c:v>35247</c:v>
                </c:pt>
              </c:numCache>
            </c:numRef>
          </c:cat>
          <c:val>
            <c:numRef>
              <c:f>'3.3'!$B$1:$B$23</c:f>
              <c:numCache>
                <c:formatCode>General</c:formatCode>
                <c:ptCount val="23"/>
                <c:pt idx="0">
                  <c:v>10</c:v>
                </c:pt>
                <c:pt idx="1">
                  <c:v>8</c:v>
                </c:pt>
                <c:pt idx="2">
                  <c:v>7</c:v>
                </c:pt>
                <c:pt idx="3">
                  <c:v>8</c:v>
                </c:pt>
                <c:pt idx="4">
                  <c:v>9</c:v>
                </c:pt>
                <c:pt idx="5">
                  <c:v>8</c:v>
                </c:pt>
                <c:pt idx="6">
                  <c:v>8</c:v>
                </c:pt>
                <c:pt idx="7">
                  <c:v>6</c:v>
                </c:pt>
                <c:pt idx="8">
                  <c:v>9</c:v>
                </c:pt>
                <c:pt idx="9">
                  <c:v>9</c:v>
                </c:pt>
                <c:pt idx="10">
                  <c:v>9</c:v>
                </c:pt>
                <c:pt idx="11">
                  <c:v>8</c:v>
                </c:pt>
                <c:pt idx="12">
                  <c:v>9</c:v>
                </c:pt>
                <c:pt idx="13">
                  <c:v>8</c:v>
                </c:pt>
                <c:pt idx="14">
                  <c:v>7</c:v>
                </c:pt>
                <c:pt idx="15">
                  <c:v>9</c:v>
                </c:pt>
                <c:pt idx="16">
                  <c:v>9</c:v>
                </c:pt>
                <c:pt idx="17">
                  <c:v>9</c:v>
                </c:pt>
                <c:pt idx="18">
                  <c:v>6</c:v>
                </c:pt>
                <c:pt idx="19">
                  <c:v>2</c:v>
                </c:pt>
                <c:pt idx="20">
                  <c:v>6</c:v>
                </c:pt>
                <c:pt idx="21">
                  <c:v>8</c:v>
                </c:pt>
                <c:pt idx="22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944-4712-A122-1E1AA92A8E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8153775"/>
        <c:axId val="1062267791"/>
      </c:lineChart>
      <c:dateAx>
        <c:axId val="1058153775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62267791"/>
        <c:crosses val="autoZero"/>
        <c:auto val="1"/>
        <c:lblOffset val="100"/>
        <c:baseTimeUnit val="months"/>
      </c:dateAx>
      <c:valAx>
        <c:axId val="10622677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5815377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54C98496</Template>
  <TotalTime>68</TotalTime>
  <Pages>9</Pages>
  <Words>758</Words>
  <Characters>4322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Joyel Shaju</dc:creator>
  <cp:keywords/>
  <dc:description/>
  <cp:lastModifiedBy>Joyel Shaju</cp:lastModifiedBy>
  <cp:revision>3</cp:revision>
  <dcterms:created xsi:type="dcterms:W3CDTF">2019-11-24T20:42:00Z</dcterms:created>
  <dcterms:modified xsi:type="dcterms:W3CDTF">2019-11-24T21:58:00Z</dcterms:modified>
</cp:coreProperties>
</file>